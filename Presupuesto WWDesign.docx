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134"/>
        <w:gridCol w:w="7497"/>
        <w:gridCol w:w="1115"/>
      </w:tblGrid>
      <w:tr w:rsidR="005854DB" w:rsidRPr="00FB2D23" w:rsidTr="00247327">
        <w:trPr>
          <w:trHeight w:val="855"/>
        </w:trPr>
        <w:tc>
          <w:tcPr>
            <w:tcW w:w="9746" w:type="dxa"/>
            <w:gridSpan w:val="3"/>
            <w:vAlign w:val="center"/>
          </w:tcPr>
          <w:p w:rsidR="005854DB" w:rsidRPr="00FB2D23" w:rsidRDefault="00C0461B" w:rsidP="00A40683">
            <w:pPr>
              <w:pStyle w:val="Puesto"/>
              <w:rPr>
                <w:noProof/>
              </w:rPr>
            </w:pPr>
            <w:sdt>
              <w:sdtPr>
                <w:rPr>
                  <w:noProof/>
                </w:rPr>
                <w:alias w:val="Título"/>
                <w:tag w:val=""/>
                <w:id w:val="2016188051"/>
                <w:placeholder>
                  <w:docPart w:val="1E1017312D764ACB86BFF0B1DBE3BD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A40683">
                  <w:rPr>
                    <w:noProof/>
                  </w:rPr>
                  <w:t>DESARROLLO WEB</w:t>
                </w:r>
              </w:sdtContent>
            </w:sdt>
          </w:p>
        </w:tc>
      </w:tr>
      <w:tr w:rsidR="005854DB" w:rsidRPr="00FB2D23" w:rsidTr="00247327">
        <w:trPr>
          <w:trHeight w:val="144"/>
        </w:trPr>
        <w:tc>
          <w:tcPr>
            <w:tcW w:w="1134" w:type="dxa"/>
            <w:shd w:val="clear" w:color="auto" w:fill="auto"/>
          </w:tcPr>
          <w:p w:rsidR="005854DB" w:rsidRPr="00FB2D23" w:rsidRDefault="005854DB" w:rsidP="00794847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7497" w:type="dxa"/>
            <w:shd w:val="clear" w:color="auto" w:fill="F0CDA1" w:themeFill="accent1"/>
            <w:vAlign w:val="center"/>
          </w:tcPr>
          <w:p w:rsidR="005854DB" w:rsidRPr="00FB2D23" w:rsidRDefault="005854DB" w:rsidP="00794847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1115" w:type="dxa"/>
            <w:shd w:val="clear" w:color="auto" w:fill="auto"/>
          </w:tcPr>
          <w:p w:rsidR="005854DB" w:rsidRPr="00FB2D23" w:rsidRDefault="005854DB" w:rsidP="00794847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</w:tr>
      <w:tr w:rsidR="005854DB" w:rsidRPr="00FB2D23" w:rsidTr="00247327">
        <w:trPr>
          <w:trHeight w:val="1584"/>
        </w:trPr>
        <w:tc>
          <w:tcPr>
            <w:tcW w:w="9746" w:type="dxa"/>
            <w:gridSpan w:val="3"/>
            <w:shd w:val="clear" w:color="auto" w:fill="auto"/>
          </w:tcPr>
          <w:sdt>
            <w:sdtPr>
              <w:rPr>
                <w:noProof/>
              </w:rPr>
              <w:alias w:val="Subtítulo"/>
              <w:tag w:val=""/>
              <w:id w:val="1073854703"/>
              <w:placeholder>
                <w:docPart w:val="19E16926BE8F49F8BB276053BA2FCC63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5854DB" w:rsidRPr="00FB2D23" w:rsidRDefault="00A40683" w:rsidP="00A40683">
                <w:pPr>
                  <w:pStyle w:val="Subttulo"/>
                  <w:rPr>
                    <w:noProof/>
                  </w:rPr>
                </w:pPr>
                <w:r>
                  <w:rPr>
                    <w:noProof/>
                  </w:rPr>
                  <w:t>Presupuesto “Wedding Web Design”</w:t>
                </w:r>
              </w:p>
            </w:sdtContent>
          </w:sdt>
        </w:tc>
      </w:tr>
    </w:tbl>
    <w:p w:rsidR="00685B4E" w:rsidRPr="00FB2D23" w:rsidRDefault="00A40683" w:rsidP="00F63BD1">
      <w:pPr>
        <w:pStyle w:val="Ttulo1"/>
        <w:rPr>
          <w:noProof/>
        </w:rPr>
      </w:pPr>
      <w:r>
        <w:rPr>
          <w:noProof/>
        </w:rPr>
        <w:t>OBJETIVO</w:t>
      </w:r>
    </w:p>
    <w:p w:rsidR="00A40683" w:rsidRDefault="003F178C" w:rsidP="00A40683">
      <w:pPr>
        <w:rPr>
          <w:noProof/>
        </w:rPr>
      </w:pPr>
      <w:r>
        <w:rPr>
          <w:noProof/>
        </w:rPr>
        <w:t>Cotización y descripción de los serviicos incluidos para la creación del sitio web solicitado para “Wedding Web Design”</w:t>
      </w:r>
    </w:p>
    <w:p w:rsidR="003F178C" w:rsidRDefault="003F178C" w:rsidP="00A40683">
      <w:pPr>
        <w:rPr>
          <w:noProof/>
        </w:rPr>
      </w:pPr>
    </w:p>
    <w:p w:rsidR="003F178C" w:rsidRDefault="003F178C" w:rsidP="003F178C">
      <w:pPr>
        <w:pStyle w:val="Ttulo1"/>
        <w:rPr>
          <w:noProof/>
        </w:rPr>
      </w:pPr>
      <w:r>
        <w:rPr>
          <w:noProof/>
        </w:rPr>
        <w:t>HERRAMIENTAS DE DESARROLLO</w:t>
      </w:r>
    </w:p>
    <w:p w:rsidR="005901CF" w:rsidRDefault="00A40683" w:rsidP="00A40683">
      <w:pPr>
        <w:pStyle w:val="Listaconvietas"/>
        <w:rPr>
          <w:noProof/>
        </w:rPr>
      </w:pPr>
      <w:r>
        <w:rPr>
          <w:noProof/>
        </w:rPr>
        <w:t>HTML</w:t>
      </w:r>
    </w:p>
    <w:p w:rsidR="00A40683" w:rsidRDefault="00A40683" w:rsidP="00A40683">
      <w:pPr>
        <w:pStyle w:val="Listaconvietas"/>
        <w:rPr>
          <w:noProof/>
        </w:rPr>
      </w:pPr>
      <w:r>
        <w:rPr>
          <w:noProof/>
        </w:rPr>
        <w:t>CSS</w:t>
      </w:r>
    </w:p>
    <w:p w:rsidR="00A40683" w:rsidRDefault="00A40683" w:rsidP="00A40683">
      <w:pPr>
        <w:pStyle w:val="Listaconvietas"/>
        <w:rPr>
          <w:noProof/>
        </w:rPr>
      </w:pPr>
      <w:r>
        <w:rPr>
          <w:noProof/>
        </w:rPr>
        <w:t>SASS</w:t>
      </w:r>
    </w:p>
    <w:p w:rsidR="00A40683" w:rsidRDefault="00A40683" w:rsidP="00A40683">
      <w:pPr>
        <w:pStyle w:val="Listaconvietas"/>
        <w:rPr>
          <w:noProof/>
        </w:rPr>
      </w:pPr>
      <w:r>
        <w:rPr>
          <w:noProof/>
        </w:rPr>
        <w:t>BALSAMIQ</w:t>
      </w:r>
    </w:p>
    <w:p w:rsidR="003F178C" w:rsidRPr="00FB2D23" w:rsidRDefault="003F178C" w:rsidP="003F178C">
      <w:pPr>
        <w:pStyle w:val="Listaconvietas"/>
        <w:numPr>
          <w:ilvl w:val="0"/>
          <w:numId w:val="0"/>
        </w:numPr>
        <w:rPr>
          <w:noProof/>
        </w:rPr>
      </w:pPr>
    </w:p>
    <w:p w:rsidR="006D40ED" w:rsidRPr="00FB2D23" w:rsidRDefault="00A40683" w:rsidP="00A40683">
      <w:pPr>
        <w:pStyle w:val="Ttulo1"/>
        <w:rPr>
          <w:noProof/>
        </w:rPr>
      </w:pPr>
      <w:r>
        <w:rPr>
          <w:noProof/>
        </w:rPr>
        <w:t>FASES DEL DESARROLLO</w:t>
      </w:r>
    </w:p>
    <w:p w:rsidR="00901F59" w:rsidRDefault="00901F59" w:rsidP="00A40683">
      <w:pPr>
        <w:pStyle w:val="Listaconvietas"/>
        <w:rPr>
          <w:noProof/>
        </w:rPr>
      </w:pPr>
      <w:r>
        <w:rPr>
          <w:noProof/>
        </w:rPr>
        <w:t>Entrevista virtual con el cliente</w:t>
      </w:r>
    </w:p>
    <w:p w:rsidR="005901CF" w:rsidRDefault="00235B45" w:rsidP="00A40683">
      <w:pPr>
        <w:pStyle w:val="Listaconvietas"/>
        <w:rPr>
          <w:noProof/>
        </w:rPr>
      </w:pPr>
      <w:r>
        <w:rPr>
          <w:noProof/>
        </w:rPr>
        <w:t>Wireframe</w:t>
      </w:r>
    </w:p>
    <w:p w:rsidR="00235B45" w:rsidRDefault="00235B45" w:rsidP="00A40683">
      <w:pPr>
        <w:pStyle w:val="Listaconvietas"/>
        <w:rPr>
          <w:noProof/>
        </w:rPr>
      </w:pPr>
      <w:r>
        <w:rPr>
          <w:noProof/>
        </w:rPr>
        <w:t>Diseño del sitio</w:t>
      </w:r>
    </w:p>
    <w:p w:rsidR="00235B45" w:rsidRDefault="00235B45" w:rsidP="00A40683">
      <w:pPr>
        <w:pStyle w:val="Listaconvietas"/>
        <w:rPr>
          <w:noProof/>
        </w:rPr>
      </w:pPr>
      <w:r>
        <w:rPr>
          <w:noProof/>
        </w:rPr>
        <w:t>Pruebas y ajustes del diseño</w:t>
      </w:r>
      <w:bookmarkStart w:id="0" w:name="_GoBack"/>
      <w:bookmarkEnd w:id="0"/>
    </w:p>
    <w:p w:rsidR="00235B45" w:rsidRPr="00FB2D23" w:rsidRDefault="00235B45" w:rsidP="00235B45">
      <w:pPr>
        <w:pStyle w:val="Listaconvietas"/>
        <w:rPr>
          <w:noProof/>
        </w:rPr>
      </w:pPr>
      <w:r>
        <w:rPr>
          <w:noProof/>
        </w:rPr>
        <w:t>Subida al servidor</w:t>
      </w:r>
    </w:p>
    <w:p w:rsidR="005901CF" w:rsidRPr="00FB2D23" w:rsidRDefault="005901CF">
      <w:pPr>
        <w:rPr>
          <w:noProof/>
        </w:rPr>
      </w:pPr>
      <w:r w:rsidRPr="00FB2D23">
        <w:rPr>
          <w:noProof/>
          <w:lang w:bidi="es-ES"/>
        </w:rPr>
        <w:br w:type="page"/>
      </w:r>
    </w:p>
    <w:p w:rsidR="00F63BD1" w:rsidRPr="00FB2D23" w:rsidRDefault="00A40683" w:rsidP="006D40ED">
      <w:pPr>
        <w:pStyle w:val="Ttulo1"/>
        <w:rPr>
          <w:noProof/>
        </w:rPr>
      </w:pPr>
      <w:r>
        <w:rPr>
          <w:noProof/>
        </w:rPr>
        <w:lastRenderedPageBreak/>
        <w:t>SERVICIOS INCLUIDOS</w:t>
      </w:r>
    </w:p>
    <w:p w:rsidR="006D40ED" w:rsidRPr="00A40683" w:rsidRDefault="00A40683" w:rsidP="00A40683">
      <w:pPr>
        <w:pStyle w:val="Listaconvietas"/>
        <w:rPr>
          <w:rStyle w:val="Negrita"/>
          <w:b w:val="0"/>
          <w:bCs w:val="0"/>
          <w:noProof/>
        </w:rPr>
      </w:pPr>
      <w:r>
        <w:rPr>
          <w:rStyle w:val="Negrita"/>
          <w:b w:val="0"/>
          <w:noProof/>
        </w:rPr>
        <w:t>Maquetación web: página principal de Inicio y hasta 5 secciones</w:t>
      </w:r>
    </w:p>
    <w:p w:rsidR="00A40683" w:rsidRPr="00A40683" w:rsidRDefault="00A40683" w:rsidP="00A40683">
      <w:pPr>
        <w:pStyle w:val="Listaconvietas"/>
        <w:rPr>
          <w:rStyle w:val="Negrita"/>
          <w:b w:val="0"/>
          <w:bCs w:val="0"/>
          <w:noProof/>
        </w:rPr>
      </w:pPr>
      <w:r>
        <w:rPr>
          <w:rStyle w:val="Negrita"/>
          <w:b w:val="0"/>
          <w:noProof/>
        </w:rPr>
        <w:t>Diseño personalizado</w:t>
      </w:r>
    </w:p>
    <w:p w:rsidR="00A40683" w:rsidRPr="00A40683" w:rsidRDefault="00A40683" w:rsidP="00A40683">
      <w:pPr>
        <w:pStyle w:val="Listaconvietas"/>
        <w:rPr>
          <w:rStyle w:val="Negrita"/>
          <w:b w:val="0"/>
          <w:bCs w:val="0"/>
          <w:noProof/>
        </w:rPr>
      </w:pPr>
      <w:r>
        <w:rPr>
          <w:rStyle w:val="Negrita"/>
          <w:b w:val="0"/>
          <w:noProof/>
        </w:rPr>
        <w:t>Formulario de contacto</w:t>
      </w:r>
    </w:p>
    <w:p w:rsidR="00A40683" w:rsidRPr="00A40683" w:rsidRDefault="00A40683" w:rsidP="00A40683">
      <w:pPr>
        <w:pStyle w:val="Listaconvietas"/>
        <w:rPr>
          <w:rStyle w:val="Negrita"/>
          <w:b w:val="0"/>
          <w:bCs w:val="0"/>
          <w:noProof/>
        </w:rPr>
      </w:pPr>
      <w:r>
        <w:rPr>
          <w:rStyle w:val="Negrita"/>
          <w:b w:val="0"/>
          <w:noProof/>
        </w:rPr>
        <w:t>Galería de imágenes</w:t>
      </w:r>
    </w:p>
    <w:p w:rsidR="00A40683" w:rsidRDefault="00A40683" w:rsidP="00A40683">
      <w:pPr>
        <w:pStyle w:val="Listaconvietas"/>
        <w:rPr>
          <w:noProof/>
        </w:rPr>
      </w:pPr>
      <w:r>
        <w:rPr>
          <w:noProof/>
        </w:rPr>
        <w:t>Diseño web responsive: vista para dispositivos móviles y desktop</w:t>
      </w:r>
    </w:p>
    <w:p w:rsidR="00A40683" w:rsidRDefault="00A40683" w:rsidP="00A40683">
      <w:pPr>
        <w:pStyle w:val="Listaconvietas"/>
        <w:rPr>
          <w:noProof/>
        </w:rPr>
      </w:pPr>
      <w:r>
        <w:rPr>
          <w:noProof/>
        </w:rPr>
        <w:t>Aplicación de SEO para posicionamiento en buscadores</w:t>
      </w:r>
    </w:p>
    <w:p w:rsidR="00A40683" w:rsidRDefault="00A40683" w:rsidP="00A40683">
      <w:pPr>
        <w:pStyle w:val="Listaconvietas"/>
        <w:rPr>
          <w:noProof/>
        </w:rPr>
      </w:pPr>
      <w:r>
        <w:rPr>
          <w:noProof/>
        </w:rPr>
        <w:t>Servicio de Hosting</w:t>
      </w:r>
    </w:p>
    <w:p w:rsidR="00A40683" w:rsidRDefault="00A40683" w:rsidP="00A40683">
      <w:pPr>
        <w:pStyle w:val="Listaconvietas"/>
        <w:rPr>
          <w:noProof/>
        </w:rPr>
      </w:pPr>
      <w:r>
        <w:rPr>
          <w:noProof/>
        </w:rPr>
        <w:t>Subida al servidor</w:t>
      </w:r>
    </w:p>
    <w:p w:rsidR="00A40683" w:rsidRDefault="00A40683" w:rsidP="00A40683">
      <w:pPr>
        <w:pStyle w:val="Listaconvietas"/>
        <w:numPr>
          <w:ilvl w:val="0"/>
          <w:numId w:val="0"/>
        </w:numPr>
        <w:ind w:left="340" w:hanging="340"/>
        <w:rPr>
          <w:noProof/>
        </w:rPr>
      </w:pPr>
    </w:p>
    <w:p w:rsidR="00A40683" w:rsidRDefault="00A40683" w:rsidP="00A40683">
      <w:pPr>
        <w:pStyle w:val="Listaconvietas"/>
        <w:numPr>
          <w:ilvl w:val="0"/>
          <w:numId w:val="0"/>
        </w:numPr>
        <w:ind w:left="340" w:hanging="340"/>
        <w:rPr>
          <w:noProof/>
        </w:rPr>
      </w:pPr>
      <w:r>
        <w:rPr>
          <w:noProof/>
        </w:rPr>
        <w:t>Tarifa Final: $120.000</w:t>
      </w:r>
    </w:p>
    <w:p w:rsidR="00A40683" w:rsidRDefault="00B7633B" w:rsidP="00B7633B">
      <w:pPr>
        <w:pStyle w:val="Listaconvietas"/>
        <w:numPr>
          <w:ilvl w:val="0"/>
          <w:numId w:val="0"/>
        </w:numPr>
        <w:rPr>
          <w:i/>
          <w:noProof/>
        </w:rPr>
      </w:pPr>
      <w:r w:rsidRPr="00B7633B">
        <w:rPr>
          <w:i/>
          <w:noProof/>
        </w:rPr>
        <w:t>Para comenzar con el Desarrollo del sitio web se solicitará el pago del 50% de la tarifa. A</w:t>
      </w:r>
      <w:r>
        <w:rPr>
          <w:i/>
          <w:noProof/>
        </w:rPr>
        <w:t>ntes de realizar la subida al servidor,</w:t>
      </w:r>
      <w:r w:rsidRPr="00B7633B">
        <w:rPr>
          <w:i/>
          <w:noProof/>
        </w:rPr>
        <w:t xml:space="preserve"> se deberá completar el pago.</w:t>
      </w:r>
    </w:p>
    <w:p w:rsidR="00235B45" w:rsidRPr="00B7633B" w:rsidRDefault="00235B45" w:rsidP="00B7633B">
      <w:pPr>
        <w:pStyle w:val="Listaconvietas"/>
        <w:numPr>
          <w:ilvl w:val="0"/>
          <w:numId w:val="0"/>
        </w:numPr>
        <w:rPr>
          <w:i/>
          <w:noProof/>
        </w:rPr>
      </w:pPr>
      <w:r>
        <w:rPr>
          <w:i/>
          <w:noProof/>
        </w:rPr>
        <w:t>El presente presupuesto es válido por 10 días hábiles.</w:t>
      </w:r>
    </w:p>
    <w:sectPr w:rsidR="00235B45" w:rsidRPr="00B7633B" w:rsidSect="005479E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61B" w:rsidRDefault="00C0461B" w:rsidP="005A20E2">
      <w:pPr>
        <w:spacing w:after="0"/>
      </w:pPr>
      <w:r>
        <w:separator/>
      </w:r>
    </w:p>
    <w:p w:rsidR="00C0461B" w:rsidRDefault="00C0461B"/>
    <w:p w:rsidR="00C0461B" w:rsidRDefault="00C0461B" w:rsidP="009B4773"/>
    <w:p w:rsidR="00C0461B" w:rsidRDefault="00C0461B" w:rsidP="00513832"/>
  </w:endnote>
  <w:endnote w:type="continuationSeparator" w:id="0">
    <w:p w:rsidR="00C0461B" w:rsidRDefault="00C0461B" w:rsidP="005A20E2">
      <w:pPr>
        <w:spacing w:after="0"/>
      </w:pPr>
      <w:r>
        <w:continuationSeparator/>
      </w:r>
    </w:p>
    <w:p w:rsidR="00C0461B" w:rsidRDefault="00C0461B"/>
    <w:p w:rsidR="00C0461B" w:rsidRDefault="00C0461B" w:rsidP="009B4773"/>
    <w:p w:rsidR="00C0461B" w:rsidRDefault="00C0461B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756" w:rsidRPr="00F8411A" w:rsidRDefault="003F178C" w:rsidP="00F8411A">
    <w:pPr>
      <w:pStyle w:val="Piedepgina"/>
    </w:pPr>
    <w:r>
      <w:t>Fecha del Presupuesto: 26/12/2022</w:t>
    </w:r>
    <w:r w:rsidR="00B57756" w:rsidRPr="00F8411A">
      <w:rPr>
        <w:lang w:bidi="es-ES"/>
      </w:rPr>
      <w:tab/>
    </w:r>
    <w:r w:rsidR="00B57756" w:rsidRPr="00F8411A">
      <w:rPr>
        <w:lang w:bidi="es-ES"/>
      </w:rPr>
      <w:fldChar w:fldCharType="begin"/>
    </w:r>
    <w:r w:rsidR="00B57756" w:rsidRPr="00F8411A">
      <w:rPr>
        <w:lang w:bidi="es-ES"/>
      </w:rPr>
      <w:instrText xml:space="preserve"> PAGE   \* MERGEFORMAT </w:instrText>
    </w:r>
    <w:r w:rsidR="00B57756" w:rsidRPr="00F8411A">
      <w:rPr>
        <w:lang w:bidi="es-ES"/>
      </w:rPr>
      <w:fldChar w:fldCharType="separate"/>
    </w:r>
    <w:r w:rsidR="00901F59">
      <w:rPr>
        <w:noProof/>
        <w:lang w:bidi="es-ES"/>
      </w:rPr>
      <w:t>2</w:t>
    </w:r>
    <w:r w:rsidR="00B57756" w:rsidRPr="00F8411A"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Pr="00F8411A" w:rsidRDefault="00A40683" w:rsidP="005854DB">
    <w:pPr>
      <w:pStyle w:val="Piedepgina"/>
    </w:pPr>
    <w:r>
      <w:t>Fecha del Presupuesto: 26/12/2022</w:t>
    </w:r>
    <w:r w:rsidR="005854DB" w:rsidRPr="00F8411A">
      <w:rPr>
        <w:lang w:bidi="es-ES"/>
      </w:rPr>
      <w:tab/>
    </w:r>
    <w:r w:rsidR="005854DB" w:rsidRPr="00F8411A">
      <w:rPr>
        <w:lang w:bidi="es-ES"/>
      </w:rPr>
      <w:fldChar w:fldCharType="begin"/>
    </w:r>
    <w:r w:rsidR="005854DB" w:rsidRPr="00F8411A">
      <w:rPr>
        <w:lang w:bidi="es-ES"/>
      </w:rPr>
      <w:instrText xml:space="preserve"> PAGE   \* MERGEFORMAT </w:instrText>
    </w:r>
    <w:r w:rsidR="005854DB" w:rsidRPr="00F8411A">
      <w:rPr>
        <w:lang w:bidi="es-ES"/>
      </w:rPr>
      <w:fldChar w:fldCharType="separate"/>
    </w:r>
    <w:r w:rsidR="00901F59">
      <w:rPr>
        <w:noProof/>
        <w:lang w:bidi="es-ES"/>
      </w:rPr>
      <w:t>1</w:t>
    </w:r>
    <w:r w:rsidR="005854DB" w:rsidRPr="00F8411A"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61B" w:rsidRDefault="00C0461B" w:rsidP="005A20E2">
      <w:pPr>
        <w:spacing w:after="0"/>
      </w:pPr>
      <w:r>
        <w:separator/>
      </w:r>
    </w:p>
    <w:p w:rsidR="00C0461B" w:rsidRDefault="00C0461B"/>
    <w:p w:rsidR="00C0461B" w:rsidRDefault="00C0461B" w:rsidP="009B4773"/>
    <w:p w:rsidR="00C0461B" w:rsidRDefault="00C0461B" w:rsidP="00513832"/>
  </w:footnote>
  <w:footnote w:type="continuationSeparator" w:id="0">
    <w:p w:rsidR="00C0461B" w:rsidRDefault="00C0461B" w:rsidP="005A20E2">
      <w:pPr>
        <w:spacing w:after="0"/>
      </w:pPr>
      <w:r>
        <w:continuationSeparator/>
      </w:r>
    </w:p>
    <w:p w:rsidR="00C0461B" w:rsidRDefault="00C0461B"/>
    <w:p w:rsidR="00C0461B" w:rsidRDefault="00C0461B" w:rsidP="009B4773"/>
    <w:p w:rsidR="00C0461B" w:rsidRDefault="00C0461B" w:rsidP="00513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D69" w:rsidRPr="002E6D69" w:rsidRDefault="00C0461B" w:rsidP="002E6D69">
    <w:pPr>
      <w:pStyle w:val="Encabezado"/>
    </w:pPr>
    <w:sdt>
      <w:sdtPr>
        <w:alias w:val="Título"/>
        <w:tag w:val=""/>
        <w:id w:val="591438223"/>
        <w:placeholder>
          <w:docPart w:val="1951DB9EC9EB4698ADFA21FB5300E0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A40683">
          <w:rPr>
            <w:lang w:val="es-AR"/>
          </w:rPr>
          <w:t>DESARROLLO WEB</w:t>
        </w:r>
      </w:sdtContent>
    </w:sdt>
  </w:p>
  <w:p w:rsidR="005854DB" w:rsidRPr="002E6D69" w:rsidRDefault="00C0461B" w:rsidP="002E6D69">
    <w:pPr>
      <w:pStyle w:val="Encabezado1"/>
    </w:pPr>
    <w:sdt>
      <w:sdtPr>
        <w:alias w:val="Subtítulo"/>
        <w:tag w:val=""/>
        <w:id w:val="1326939518"/>
        <w:placeholder>
          <w:docPart w:val="202FE71AE79F4BFF9443FE730EBC585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A40683">
          <w:rPr>
            <w:lang w:val="es-AR"/>
          </w:rPr>
          <w:t>Presupuesto “Wedding Web Design”</w:t>
        </w:r>
      </w:sdtContent>
    </w:sdt>
    <w:r w:rsidR="005854DB" w:rsidRPr="002E6D69">
      <w:rPr>
        <w:noProof/>
        <w:lang w:val="es-AR" w:eastAsia="es-AR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08161CE4" wp14:editId="535F1B9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uadro de texto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xmlns:w16se="http://schemas.microsoft.com/office/word/2015/wordml/symex" xmlns:cx1="http://schemas.microsoft.com/office/drawing/2015/9/8/chartex" xmlns:cx="http://schemas.microsoft.com/office/drawing/2014/chartex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61CE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" fillcolor="#f0cda1 [3204]" stroked="f">
              <v:fill opacity="32896f"/>
              <v:textbox inset="20mm,8mm">
                <w:txbxContent>
                  <w:p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4DB" w:rsidRDefault="005854DB" w:rsidP="00A67285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98176" behindDoc="1" locked="0" layoutInCell="1" allowOverlap="1" wp14:anchorId="568BD198" wp14:editId="3EFFDDB2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Imagen 7" descr="Manos de personas y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E049D40"/>
    <w:lvl w:ilvl="0">
      <w:start w:val="1"/>
      <w:numFmt w:val="bullet"/>
      <w:pStyle w:val="Listaconvieta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8C1828"/>
    <w:multiLevelType w:val="multilevel"/>
    <w:tmpl w:val="00E80A2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aconnmeros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1F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3EC8"/>
    <w:rsid w:val="000940DC"/>
    <w:rsid w:val="000A649E"/>
    <w:rsid w:val="000A7626"/>
    <w:rsid w:val="000B5DA2"/>
    <w:rsid w:val="000C1C28"/>
    <w:rsid w:val="000C5872"/>
    <w:rsid w:val="000D6E4C"/>
    <w:rsid w:val="000E0979"/>
    <w:rsid w:val="000E1544"/>
    <w:rsid w:val="000E26AD"/>
    <w:rsid w:val="00103999"/>
    <w:rsid w:val="001155CE"/>
    <w:rsid w:val="001225D9"/>
    <w:rsid w:val="00124370"/>
    <w:rsid w:val="00160392"/>
    <w:rsid w:val="001A5429"/>
    <w:rsid w:val="001D1C22"/>
    <w:rsid w:val="001E11F1"/>
    <w:rsid w:val="001E1E58"/>
    <w:rsid w:val="0020473A"/>
    <w:rsid w:val="00206719"/>
    <w:rsid w:val="002309F4"/>
    <w:rsid w:val="00235B45"/>
    <w:rsid w:val="00240312"/>
    <w:rsid w:val="00247327"/>
    <w:rsid w:val="00247B17"/>
    <w:rsid w:val="00252E4A"/>
    <w:rsid w:val="002642A8"/>
    <w:rsid w:val="00287510"/>
    <w:rsid w:val="00290AAB"/>
    <w:rsid w:val="002955AB"/>
    <w:rsid w:val="002A137B"/>
    <w:rsid w:val="002A3099"/>
    <w:rsid w:val="002D3D74"/>
    <w:rsid w:val="002E6D69"/>
    <w:rsid w:val="0031130D"/>
    <w:rsid w:val="00314A6F"/>
    <w:rsid w:val="00315B48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178C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13832"/>
    <w:rsid w:val="005203EB"/>
    <w:rsid w:val="00526C37"/>
    <w:rsid w:val="00533047"/>
    <w:rsid w:val="005479E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B2383"/>
    <w:rsid w:val="006D0144"/>
    <w:rsid w:val="006D40ED"/>
    <w:rsid w:val="006E3FC8"/>
    <w:rsid w:val="006F38DB"/>
    <w:rsid w:val="007157EF"/>
    <w:rsid w:val="0072151F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55475"/>
    <w:rsid w:val="00876F99"/>
    <w:rsid w:val="008820B3"/>
    <w:rsid w:val="00886169"/>
    <w:rsid w:val="0089410F"/>
    <w:rsid w:val="008965F6"/>
    <w:rsid w:val="008A2B5E"/>
    <w:rsid w:val="008D3386"/>
    <w:rsid w:val="008F704C"/>
    <w:rsid w:val="00901F59"/>
    <w:rsid w:val="0090206C"/>
    <w:rsid w:val="00902998"/>
    <w:rsid w:val="00912C1B"/>
    <w:rsid w:val="0092125E"/>
    <w:rsid w:val="00924319"/>
    <w:rsid w:val="009344E3"/>
    <w:rsid w:val="009355C2"/>
    <w:rsid w:val="00952A7A"/>
    <w:rsid w:val="009634CB"/>
    <w:rsid w:val="00974BF8"/>
    <w:rsid w:val="0097663B"/>
    <w:rsid w:val="009A2472"/>
    <w:rsid w:val="009A3B33"/>
    <w:rsid w:val="009A45A0"/>
    <w:rsid w:val="009B35B5"/>
    <w:rsid w:val="009B4773"/>
    <w:rsid w:val="009C0F84"/>
    <w:rsid w:val="009D2556"/>
    <w:rsid w:val="00A40683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D0510"/>
    <w:rsid w:val="00AE0241"/>
    <w:rsid w:val="00AE5008"/>
    <w:rsid w:val="00B26302"/>
    <w:rsid w:val="00B37B3B"/>
    <w:rsid w:val="00B4074D"/>
    <w:rsid w:val="00B44C47"/>
    <w:rsid w:val="00B57756"/>
    <w:rsid w:val="00B57F4F"/>
    <w:rsid w:val="00B62F8B"/>
    <w:rsid w:val="00B7633B"/>
    <w:rsid w:val="00B7636D"/>
    <w:rsid w:val="00B80CF1"/>
    <w:rsid w:val="00BA2A38"/>
    <w:rsid w:val="00BA31C4"/>
    <w:rsid w:val="00BB02E6"/>
    <w:rsid w:val="00BD0C60"/>
    <w:rsid w:val="00C0461B"/>
    <w:rsid w:val="00C17BCF"/>
    <w:rsid w:val="00C20A20"/>
    <w:rsid w:val="00C3246A"/>
    <w:rsid w:val="00C65564"/>
    <w:rsid w:val="00CA61D8"/>
    <w:rsid w:val="00CD1D98"/>
    <w:rsid w:val="00CF1267"/>
    <w:rsid w:val="00D13200"/>
    <w:rsid w:val="00D16340"/>
    <w:rsid w:val="00D213F6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F217D3"/>
    <w:rsid w:val="00F33F5E"/>
    <w:rsid w:val="00F60840"/>
    <w:rsid w:val="00F63BD1"/>
    <w:rsid w:val="00F75B86"/>
    <w:rsid w:val="00F77933"/>
    <w:rsid w:val="00F8411A"/>
    <w:rsid w:val="00FB2D23"/>
    <w:rsid w:val="00FB3D95"/>
    <w:rsid w:val="00FC1405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877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es-E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327"/>
  </w:style>
  <w:style w:type="paragraph" w:styleId="Ttulo1">
    <w:name w:val="heading 1"/>
    <w:basedOn w:val="Normal"/>
    <w:next w:val="Normal"/>
    <w:link w:val="Ttulo1C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1A542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1A542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Piedepgina">
    <w:name w:val="footer"/>
    <w:basedOn w:val="Normal"/>
    <w:link w:val="PiedepginaC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/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7AF5"/>
    <w:rPr>
      <w:color w:val="595959" w:themeColor="text1" w:themeTint="A6"/>
      <w:sz w:val="18"/>
    </w:rPr>
  </w:style>
  <w:style w:type="character" w:styleId="Textodelmarcadordeposicin">
    <w:name w:val="Placeholder Text"/>
    <w:basedOn w:val="Fuentedeprrafopredeter"/>
    <w:uiPriority w:val="99"/>
    <w:semiHidden/>
    <w:rsid w:val="005A20E2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54DB"/>
    <w:pPr>
      <w:spacing w:after="0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ar">
    <w:name w:val="Subtítulo Car"/>
    <w:basedOn w:val="Fuentedeprrafopredeter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redeterminado">
    <w:name w:val="Predeterminad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rrafode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is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isintenso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aconcuadrcula">
    <w:name w:val="Table Grid"/>
    <w:basedOn w:val="Tablanormal"/>
    <w:uiPriority w:val="39"/>
    <w:rsid w:val="00077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tulodeTDC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D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ipervnculo">
    <w:name w:val="Hyperlink"/>
    <w:basedOn w:val="Fuentedeprrafopredeter"/>
    <w:uiPriority w:val="99"/>
    <w:semiHidden/>
    <w:rsid w:val="001E1E58"/>
    <w:rPr>
      <w:color w:val="000000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ario">
    <w:name w:val="annotation reference"/>
    <w:basedOn w:val="Fuentedeprrafopredeter"/>
    <w:uiPriority w:val="99"/>
    <w:semiHidden/>
    <w:unhideWhenUsed/>
    <w:rsid w:val="007C136F"/>
    <w:rPr>
      <w:sz w:val="16"/>
      <w:szCs w:val="16"/>
    </w:rPr>
  </w:style>
  <w:style w:type="paragraph" w:styleId="Sinespaciad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Listaconvietas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aconnmeros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Textoennegrita">
    <w:name w:val="Strong"/>
    <w:basedOn w:val="Fuentedeprrafopredeter"/>
    <w:uiPriority w:val="22"/>
    <w:semiHidden/>
    <w:qFormat/>
    <w:rsid w:val="00BA31C4"/>
    <w:rPr>
      <w:b/>
      <w:bCs/>
    </w:rPr>
  </w:style>
  <w:style w:type="character" w:customStyle="1" w:styleId="Negrita">
    <w:name w:val="Negrita"/>
    <w:uiPriority w:val="1"/>
    <w:qFormat/>
    <w:rsid w:val="00BA31C4"/>
    <w:rPr>
      <w:b/>
      <w:bCs/>
    </w:rPr>
  </w:style>
  <w:style w:type="paragraph" w:styleId="Listaconvieta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egrfico1">
    <w:name w:val="Título de gráfico 1"/>
    <w:basedOn w:val="Normal"/>
    <w:qFormat/>
    <w:rsid w:val="008965F6"/>
    <w:pPr>
      <w:spacing w:after="60"/>
    </w:pPr>
    <w:rPr>
      <w:b/>
      <w:color w:val="054854" w:themeColor="accent3"/>
    </w:rPr>
  </w:style>
  <w:style w:type="paragraph" w:customStyle="1" w:styleId="Ttulodegrfico2">
    <w:name w:val="Título de gráfico 2"/>
    <w:basedOn w:val="Normal"/>
    <w:qFormat/>
    <w:rsid w:val="00664450"/>
    <w:pPr>
      <w:spacing w:after="60"/>
    </w:pPr>
    <w:rPr>
      <w:b/>
      <w:color w:val="F99927" w:themeColor="accent5"/>
    </w:rPr>
  </w:style>
  <w:style w:type="paragraph" w:customStyle="1" w:styleId="Ttulodegrfico3">
    <w:name w:val="Título de gráfico 3"/>
    <w:basedOn w:val="Normal"/>
    <w:qFormat/>
    <w:rsid w:val="00664450"/>
    <w:pPr>
      <w:spacing w:after="60"/>
    </w:pPr>
    <w:rPr>
      <w:b/>
      <w:color w:val="EC7216" w:themeColor="accent6"/>
    </w:rPr>
  </w:style>
  <w:style w:type="paragraph" w:customStyle="1" w:styleId="Ttulodegrfico4">
    <w:name w:val="Título de gráfico 4"/>
    <w:basedOn w:val="Normal"/>
    <w:qFormat/>
    <w:rsid w:val="008965F6"/>
    <w:pPr>
      <w:spacing w:after="60"/>
    </w:pPr>
    <w:rPr>
      <w:b/>
      <w:color w:val="107082" w:themeColor="accent2"/>
    </w:rPr>
  </w:style>
  <w:style w:type="paragraph" w:customStyle="1" w:styleId="Vietadegrfico">
    <w:name w:val="Viñeta de gráfico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2">
    <w:name w:val="Viñeta de gráfico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3">
    <w:name w:val="Viñeta de gráfico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Vietadegrfico4">
    <w:name w:val="Viñeta de gráfico 4"/>
    <w:basedOn w:val="Normal"/>
    <w:qFormat/>
    <w:rsid w:val="008965F6"/>
    <w:pPr>
      <w:numPr>
        <w:numId w:val="31"/>
      </w:numPr>
      <w:spacing w:before="0" w:after="0"/>
      <w:ind w:left="284" w:hanging="284"/>
    </w:pPr>
    <w:rPr>
      <w:sz w:val="20"/>
    </w:rPr>
  </w:style>
  <w:style w:type="paragraph" w:customStyle="1" w:styleId="Textodelatablagrande">
    <w:name w:val="Texto de la tabla grande"/>
    <w:basedOn w:val="Normal"/>
    <w:semiHidden/>
    <w:qFormat/>
    <w:rsid w:val="00F77933"/>
    <w:pPr>
      <w:spacing w:before="0" w:after="0"/>
    </w:pPr>
    <w:rPr>
      <w:color w:val="2F2F2F"/>
      <w:sz w:val="18"/>
    </w:rPr>
  </w:style>
  <w:style w:type="paragraph" w:styleId="Listaconnmeros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Textodelgrfico">
    <w:name w:val="Texto del gráfico"/>
    <w:basedOn w:val="Normal"/>
    <w:qFormat/>
    <w:rsid w:val="005B3210"/>
    <w:pPr>
      <w:jc w:val="center"/>
    </w:pPr>
    <w:rPr>
      <w:b/>
      <w:color w:val="FFFFFF" w:themeColor="background1"/>
      <w:sz w:val="20"/>
      <w:szCs w:val="20"/>
    </w:rPr>
  </w:style>
  <w:style w:type="paragraph" w:customStyle="1" w:styleId="Encabezado1">
    <w:name w:val="Encabezado 1"/>
    <w:basedOn w:val="Normal"/>
    <w:next w:val="Normal"/>
    <w:link w:val="Carcterdeencabezado1"/>
    <w:uiPriority w:val="99"/>
    <w:qFormat/>
    <w:rsid w:val="002E6D69"/>
    <w:pPr>
      <w:spacing w:before="0" w:after="840"/>
    </w:pPr>
    <w:rPr>
      <w:i/>
    </w:rPr>
  </w:style>
  <w:style w:type="character" w:customStyle="1" w:styleId="Carcterdeencabezado1">
    <w:name w:val="Carácter de encabezado 1"/>
    <w:basedOn w:val="Fuentedeprrafopredeter"/>
    <w:link w:val="Encabezado1"/>
    <w:uiPriority w:val="99"/>
    <w:rsid w:val="000E26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D\AppData\Roaming\Microsoft\Plantillas\An&#225;lisis%20de%20mercado%20de%20negocios%20caseros%20y%20DAF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1017312D764ACB86BFF0B1DBE3B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1CED0-70C3-4547-B2B0-D7A65AEB4A93}"/>
      </w:docPartPr>
      <w:docPartBody>
        <w:p w:rsidR="00000000" w:rsidRDefault="00983277">
          <w:pPr>
            <w:pStyle w:val="1E1017312D764ACB86BFF0B1DBE3BDA8"/>
          </w:pPr>
          <w:r w:rsidRPr="00FB2D23">
            <w:rPr>
              <w:noProof/>
              <w:lang w:bidi="es-ES"/>
            </w:rPr>
            <w:t>DESDE CASA NEGOCIO</w:t>
          </w:r>
        </w:p>
      </w:docPartBody>
    </w:docPart>
    <w:docPart>
      <w:docPartPr>
        <w:name w:val="19E16926BE8F49F8BB276053BA2FC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85223-06B4-4BDA-9D6C-ED1F752A22FE}"/>
      </w:docPartPr>
      <w:docPartBody>
        <w:p w:rsidR="00000000" w:rsidRDefault="00983277">
          <w:pPr>
            <w:pStyle w:val="19E16926BE8F49F8BB276053BA2FCC63"/>
          </w:pPr>
          <w:r w:rsidRPr="00FB2D23">
            <w:rPr>
              <w:noProof/>
              <w:lang w:bidi="es-ES"/>
            </w:rPr>
            <w:t>Análisis de mercado y DAFO</w:t>
          </w:r>
        </w:p>
      </w:docPartBody>
    </w:docPart>
    <w:docPart>
      <w:docPartPr>
        <w:name w:val="1951DB9EC9EB4698ADFA21FB5300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5559-DB10-4805-B722-E7EB26DA74E5}"/>
      </w:docPartPr>
      <w:docPartBody>
        <w:p w:rsidR="00000000" w:rsidRDefault="00983277">
          <w:pPr>
            <w:pStyle w:val="1951DB9EC9EB4698ADFA21FB5300E0F2"/>
          </w:pPr>
          <w:r w:rsidRPr="00FB2D23">
            <w:rPr>
              <w:noProof/>
              <w:lang w:bidi="es-ES"/>
            </w:rPr>
            <w:t>Información general del sector</w:t>
          </w:r>
        </w:p>
      </w:docPartBody>
    </w:docPart>
    <w:docPart>
      <w:docPartPr>
        <w:name w:val="202FE71AE79F4BFF9443FE730EBC5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43D1C-D4DC-40BC-8777-00A77A95E844}"/>
      </w:docPartPr>
      <w:docPartBody>
        <w:p w:rsidR="004F2427" w:rsidRPr="00FB2D23" w:rsidRDefault="00983277" w:rsidP="00F63BD1">
          <w:pPr>
            <w:rPr>
              <w:noProof/>
            </w:rPr>
          </w:pPr>
          <w:r w:rsidRPr="00FB2D23">
            <w:rPr>
              <w:noProof/>
              <w:lang w:bidi="es-ES"/>
            </w:rPr>
            <w:t xml:space="preserve">Cuando recopile información </w:t>
          </w:r>
          <w:r w:rsidRPr="00FB2D23">
            <w:rPr>
              <w:noProof/>
              <w:lang w:bidi="es-ES"/>
            </w:rPr>
            <w:t>sobre el sector, tenga en cuenta el tipo de empresa. Esto le guiará por la selección de información para incluirla en el análisis de mercado. Por ejemplo, evalúe cómo y dónde el negocio desde casa encajará en el mercado existente al definir su ventaja comp</w:t>
          </w:r>
          <w:r w:rsidRPr="00FB2D23">
            <w:rPr>
              <w:noProof/>
              <w:lang w:bidi="es-ES"/>
            </w:rPr>
            <w:t>etitiva y el valor único que ofrecerá la empresa.</w:t>
          </w:r>
        </w:p>
        <w:p w:rsidR="00000000" w:rsidRDefault="00983277">
          <w:pPr>
            <w:pStyle w:val="202FE71AE79F4BFF9443FE730EBC5856"/>
          </w:pPr>
          <w:r w:rsidRPr="00FB2D23">
            <w:rPr>
              <w:noProof/>
              <w:lang w:bidi="es-ES"/>
            </w:rPr>
            <w:t>Algunas de las secciones resaltadas a continuación pueden o no aplicarse al negocio previsto, por lo tanto, solo use lo que considere esencial.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75B0"/>
    <w:multiLevelType w:val="hybridMultilevel"/>
    <w:tmpl w:val="442A5648"/>
    <w:lvl w:ilvl="0" w:tplc="A4946864">
      <w:start w:val="1"/>
      <w:numFmt w:val="bullet"/>
      <w:pStyle w:val="Vietadegrfico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0354"/>
    <w:multiLevelType w:val="hybridMultilevel"/>
    <w:tmpl w:val="0464C5E2"/>
    <w:lvl w:ilvl="0" w:tplc="13A87BB0">
      <w:start w:val="1"/>
      <w:numFmt w:val="bullet"/>
      <w:pStyle w:val="Vietadegrfico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77AFC"/>
    <w:multiLevelType w:val="hybridMultilevel"/>
    <w:tmpl w:val="251E707C"/>
    <w:lvl w:ilvl="0" w:tplc="C7BC33B2">
      <w:start w:val="1"/>
      <w:numFmt w:val="bullet"/>
      <w:pStyle w:val="Vietadegrfico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448EF"/>
    <w:multiLevelType w:val="hybridMultilevel"/>
    <w:tmpl w:val="A92A2166"/>
    <w:lvl w:ilvl="0" w:tplc="A4583C36">
      <w:start w:val="1"/>
      <w:numFmt w:val="bullet"/>
      <w:pStyle w:val="Vietadegrfico2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  <w:u w:color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77"/>
    <w:rsid w:val="009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1017312D764ACB86BFF0B1DBE3BDA8">
    <w:name w:val="1E1017312D764ACB86BFF0B1DBE3BDA8"/>
  </w:style>
  <w:style w:type="paragraph" w:customStyle="1" w:styleId="19E16926BE8F49F8BB276053BA2FCC63">
    <w:name w:val="19E16926BE8F49F8BB276053BA2FCC63"/>
  </w:style>
  <w:style w:type="paragraph" w:customStyle="1" w:styleId="1951DB9EC9EB4698ADFA21FB5300E0F2">
    <w:name w:val="1951DB9EC9EB4698ADFA21FB5300E0F2"/>
  </w:style>
  <w:style w:type="paragraph" w:customStyle="1" w:styleId="202FE71AE79F4BFF9443FE730EBC5856">
    <w:name w:val="202FE71AE79F4BFF9443FE730EBC5856"/>
  </w:style>
  <w:style w:type="character" w:customStyle="1" w:styleId="Negrita">
    <w:name w:val="Negrita"/>
    <w:uiPriority w:val="1"/>
    <w:qFormat/>
    <w:rPr>
      <w:b/>
      <w:bCs/>
    </w:rPr>
  </w:style>
  <w:style w:type="paragraph" w:customStyle="1" w:styleId="8338A3A222D34B2BB7E8C6F44261DCC2">
    <w:name w:val="8338A3A222D34B2BB7E8C6F44261DCC2"/>
  </w:style>
  <w:style w:type="paragraph" w:customStyle="1" w:styleId="3BBBD8C8A26349FFA37462367FBC79E4">
    <w:name w:val="3BBBD8C8A26349FFA37462367FBC79E4"/>
  </w:style>
  <w:style w:type="paragraph" w:customStyle="1" w:styleId="452BF904AEF141A4A2E3D29B7FE6CE83">
    <w:name w:val="452BF904AEF141A4A2E3D29B7FE6CE83"/>
  </w:style>
  <w:style w:type="paragraph" w:customStyle="1" w:styleId="BD2EEB880AC04DBD9B35D5800D79E904">
    <w:name w:val="BD2EEB880AC04DBD9B35D5800D79E904"/>
  </w:style>
  <w:style w:type="paragraph" w:customStyle="1" w:styleId="6041FF4AA74B42F38E09D5FEF3000545">
    <w:name w:val="6041FF4AA74B42F38E09D5FEF3000545"/>
  </w:style>
  <w:style w:type="paragraph" w:customStyle="1" w:styleId="305277995EEF45939BD6382E37AB09A7">
    <w:name w:val="305277995EEF45939BD6382E37AB09A7"/>
  </w:style>
  <w:style w:type="paragraph" w:customStyle="1" w:styleId="EBEDB70F2B1645A5BB2D767713D58CF1">
    <w:name w:val="EBEDB70F2B1645A5BB2D767713D58CF1"/>
  </w:style>
  <w:style w:type="paragraph" w:customStyle="1" w:styleId="C075B0B0D9D84B9A9E40B6854367AB71">
    <w:name w:val="C075B0B0D9D84B9A9E40B6854367AB71"/>
  </w:style>
  <w:style w:type="paragraph" w:customStyle="1" w:styleId="2A967A12B197457A9B371400FBC9D856">
    <w:name w:val="2A967A12B197457A9B371400FBC9D856"/>
  </w:style>
  <w:style w:type="paragraph" w:customStyle="1" w:styleId="5E61F4B73AA247B090A31FE8B3E1AA2D">
    <w:name w:val="5E61F4B73AA247B090A31FE8B3E1AA2D"/>
  </w:style>
  <w:style w:type="paragraph" w:customStyle="1" w:styleId="99C7697ABA3542D4996431B0BCF3F6B1">
    <w:name w:val="99C7697ABA3542D4996431B0BCF3F6B1"/>
  </w:style>
  <w:style w:type="paragraph" w:customStyle="1" w:styleId="34B371FC1B244C96A202A2835D27CA6B">
    <w:name w:val="34B371FC1B244C96A202A2835D27CA6B"/>
  </w:style>
  <w:style w:type="paragraph" w:customStyle="1" w:styleId="83E08E7F5B344122B0E0CB282EAB74D2">
    <w:name w:val="83E08E7F5B344122B0E0CB282EAB74D2"/>
  </w:style>
  <w:style w:type="paragraph" w:styleId="Listaconvieta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es-ES" w:eastAsia="en-US"/>
    </w:rPr>
  </w:style>
  <w:style w:type="paragraph" w:customStyle="1" w:styleId="B64D74ADC3EB456EB7CE1D6DDF46F43D">
    <w:name w:val="B64D74ADC3EB456EB7CE1D6DDF46F43D"/>
  </w:style>
  <w:style w:type="paragraph" w:customStyle="1" w:styleId="E5938537D6D64FD9A2BB91BEDDCD099C">
    <w:name w:val="E5938537D6D64FD9A2BB91BEDDCD099C"/>
  </w:style>
  <w:style w:type="paragraph" w:customStyle="1" w:styleId="3CFB311CB7E6432DA9738A22092F614B">
    <w:name w:val="3CFB311CB7E6432DA9738A22092F614B"/>
  </w:style>
  <w:style w:type="paragraph" w:customStyle="1" w:styleId="2FB135E7F9A8487AB3A8A7ADAC4A43B6">
    <w:name w:val="2FB135E7F9A8487AB3A8A7ADAC4A43B6"/>
  </w:style>
  <w:style w:type="paragraph" w:customStyle="1" w:styleId="7177C78A41C5494D9A98D2C890557F3F">
    <w:name w:val="7177C78A41C5494D9A98D2C890557F3F"/>
  </w:style>
  <w:style w:type="paragraph" w:customStyle="1" w:styleId="4227FAD1E8604614BC5D5933CA816D95">
    <w:name w:val="4227FAD1E8604614BC5D5933CA816D95"/>
  </w:style>
  <w:style w:type="paragraph" w:customStyle="1" w:styleId="7124B6058927495B98B252978318459A">
    <w:name w:val="7124B6058927495B98B252978318459A"/>
  </w:style>
  <w:style w:type="paragraph" w:customStyle="1" w:styleId="4FE0037DB863437EB0A0266DE72E73DE">
    <w:name w:val="4FE0037DB863437EB0A0266DE72E73DE"/>
  </w:style>
  <w:style w:type="paragraph" w:customStyle="1" w:styleId="9FD568243C03485C9E7D2C30D70ED1AD">
    <w:name w:val="9FD568243C03485C9E7D2C30D70ED1AD"/>
  </w:style>
  <w:style w:type="paragraph" w:customStyle="1" w:styleId="05C34EE4F1C741A28280D8ED1946347B">
    <w:name w:val="05C34EE4F1C741A28280D8ED1946347B"/>
  </w:style>
  <w:style w:type="paragraph" w:customStyle="1" w:styleId="ABE9EAAD46E34219B673F5811E0A36C8">
    <w:name w:val="ABE9EAAD46E34219B673F5811E0A36C8"/>
  </w:style>
  <w:style w:type="paragraph" w:customStyle="1" w:styleId="A88BB1F758ED446FBB98648254B797E5">
    <w:name w:val="A88BB1F758ED446FBB98648254B797E5"/>
  </w:style>
  <w:style w:type="paragraph" w:customStyle="1" w:styleId="0CDF46A24E0240B7BE1F2F49E18C2BDE">
    <w:name w:val="0CDF46A24E0240B7BE1F2F49E18C2BDE"/>
  </w:style>
  <w:style w:type="paragraph" w:customStyle="1" w:styleId="4D24B7B2C1BE4D70815F1526CD8E79EE">
    <w:name w:val="4D24B7B2C1BE4D70815F1526CD8E79EE"/>
  </w:style>
  <w:style w:type="paragraph" w:customStyle="1" w:styleId="FD39F7EA92934D288878B2EC31F706B3">
    <w:name w:val="FD39F7EA92934D288878B2EC31F706B3"/>
  </w:style>
  <w:style w:type="paragraph" w:customStyle="1" w:styleId="F0A2981539464D07A2ADF91C18A0A4A8">
    <w:name w:val="F0A2981539464D07A2ADF91C18A0A4A8"/>
  </w:style>
  <w:style w:type="paragraph" w:customStyle="1" w:styleId="F94AFFD0DB6245B1A5C319FAA74F94FA">
    <w:name w:val="F94AFFD0DB6245B1A5C319FAA74F94FA"/>
  </w:style>
  <w:style w:type="paragraph" w:customStyle="1" w:styleId="0F56F5ED200640F0A8309D1EAD62B618">
    <w:name w:val="0F56F5ED200640F0A8309D1EAD62B618"/>
  </w:style>
  <w:style w:type="paragraph" w:customStyle="1" w:styleId="BC9519718849422198ACAB0AA9174103">
    <w:name w:val="BC9519718849422198ACAB0AA9174103"/>
  </w:style>
  <w:style w:type="paragraph" w:customStyle="1" w:styleId="BE04F66F16BA447FA7AF9D7917553DC6">
    <w:name w:val="BE04F66F16BA447FA7AF9D7917553DC6"/>
  </w:style>
  <w:style w:type="paragraph" w:customStyle="1" w:styleId="CA45C6C9CE1C4C5C95C2E130212AF90B">
    <w:name w:val="CA45C6C9CE1C4C5C95C2E130212AF90B"/>
  </w:style>
  <w:style w:type="paragraph" w:customStyle="1" w:styleId="353F1726A5E644CDA48D5D3B7AFE526B">
    <w:name w:val="353F1726A5E644CDA48D5D3B7AFE526B"/>
  </w:style>
  <w:style w:type="paragraph" w:customStyle="1" w:styleId="821139C1BF7F452B986BED144463ECB8">
    <w:name w:val="821139C1BF7F452B986BED144463ECB8"/>
  </w:style>
  <w:style w:type="paragraph" w:customStyle="1" w:styleId="55C7F867448243B394C644DD9737819D">
    <w:name w:val="55C7F867448243B394C644DD9737819D"/>
  </w:style>
  <w:style w:type="paragraph" w:customStyle="1" w:styleId="359E0CBBB2264964A54F6E4640895400">
    <w:name w:val="359E0CBBB2264964A54F6E4640895400"/>
  </w:style>
  <w:style w:type="paragraph" w:customStyle="1" w:styleId="86A6D2A967804E2EAA40B2E4A6866D4E">
    <w:name w:val="86A6D2A967804E2EAA40B2E4A6866D4E"/>
  </w:style>
  <w:style w:type="paragraph" w:customStyle="1" w:styleId="7F1A8763E59741F6ADC7A6145DAB302B">
    <w:name w:val="7F1A8763E59741F6ADC7A6145DAB302B"/>
  </w:style>
  <w:style w:type="paragraph" w:customStyle="1" w:styleId="9E0AC487BC174969844163159B7F99C9">
    <w:name w:val="9E0AC487BC174969844163159B7F99C9"/>
  </w:style>
  <w:style w:type="paragraph" w:customStyle="1" w:styleId="B1CD2B45A31D4623B747EA3D25624C45">
    <w:name w:val="B1CD2B45A31D4623B747EA3D25624C45"/>
  </w:style>
  <w:style w:type="paragraph" w:customStyle="1" w:styleId="A87124EBC8854C1AB5AF262B38DAD76F">
    <w:name w:val="A87124EBC8854C1AB5AF262B38DAD76F"/>
  </w:style>
  <w:style w:type="paragraph" w:customStyle="1" w:styleId="34D313B47C5C484BAB3B4B94FE2E996F">
    <w:name w:val="34D313B47C5C484BAB3B4B94FE2E996F"/>
  </w:style>
  <w:style w:type="paragraph" w:customStyle="1" w:styleId="C3B8BAF1564F45508C9D73E08AD12A6C">
    <w:name w:val="C3B8BAF1564F45508C9D73E08AD12A6C"/>
  </w:style>
  <w:style w:type="paragraph" w:customStyle="1" w:styleId="68CAD81AC63046E2A7126B648CF3EADB">
    <w:name w:val="68CAD81AC63046E2A7126B648CF3EADB"/>
  </w:style>
  <w:style w:type="paragraph" w:customStyle="1" w:styleId="Vietadegrfico">
    <w:name w:val="Viñeta de gráfico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7A999E4A1A8B4DB1B966778448C8D0DE">
    <w:name w:val="7A999E4A1A8B4DB1B966778448C8D0DE"/>
  </w:style>
  <w:style w:type="paragraph" w:customStyle="1" w:styleId="5A64CF518D384E17816EEE9EC67755BD">
    <w:name w:val="5A64CF518D384E17816EEE9EC67755BD"/>
  </w:style>
  <w:style w:type="paragraph" w:customStyle="1" w:styleId="Vietadegrfico2">
    <w:name w:val="Viñeta de gráfico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060F7D190015467D95CF5E6CDB637EE4">
    <w:name w:val="060F7D190015467D95CF5E6CDB637EE4"/>
  </w:style>
  <w:style w:type="paragraph" w:customStyle="1" w:styleId="C62382269F9A402C9F976D320C7D562E">
    <w:name w:val="C62382269F9A402C9F976D320C7D562E"/>
  </w:style>
  <w:style w:type="paragraph" w:customStyle="1" w:styleId="Vietadegrfico3">
    <w:name w:val="Viñeta de gráfico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1B5B7CF5A5EB4CB997AF62B692A64C6B">
    <w:name w:val="1B5B7CF5A5EB4CB997AF62B692A64C6B"/>
  </w:style>
  <w:style w:type="paragraph" w:customStyle="1" w:styleId="BAA564E3B2744EE898B52252F284F928">
    <w:name w:val="BAA564E3B2744EE898B52252F284F928"/>
  </w:style>
  <w:style w:type="paragraph" w:customStyle="1" w:styleId="Vietadegrfico4">
    <w:name w:val="Viñeta de gráfico 4"/>
    <w:basedOn w:val="Normal"/>
    <w:qFormat/>
    <w:pPr>
      <w:numPr>
        <w:numId w:val="5"/>
      </w:numPr>
      <w:spacing w:after="0" w:line="288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es-ES" w:eastAsia="en-US"/>
    </w:rPr>
  </w:style>
  <w:style w:type="paragraph" w:customStyle="1" w:styleId="D64EDCB5BD0D45198BB3B4AEB6A744C5">
    <w:name w:val="D64EDCB5BD0D45198BB3B4AEB6A744C5"/>
  </w:style>
  <w:style w:type="paragraph" w:customStyle="1" w:styleId="3B01FA08B4E14A02A23D0411D7117B71">
    <w:name w:val="3B01FA08B4E14A02A23D0411D7117B71"/>
  </w:style>
  <w:style w:type="paragraph" w:customStyle="1" w:styleId="52094FD431494584B8F720279D8F17B2">
    <w:name w:val="52094FD431494584B8F720279D8F17B2"/>
  </w:style>
  <w:style w:type="paragraph" w:customStyle="1" w:styleId="3264FC2509CB4C9A93632939D810755F">
    <w:name w:val="3264FC2509CB4C9A93632939D8107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FDC6512-29C4-46AD-B193-156122CD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Análisis de mercado de negocios caseros y DAFO</Template>
  <TotalTime>0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DESARROLLO WEB</vt:lpstr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WEB</dc:title>
  <dc:subject/>
  <dc:creator/>
  <cp:keywords/>
  <dc:description/>
  <cp:lastModifiedBy/>
  <cp:revision>1</cp:revision>
  <dcterms:created xsi:type="dcterms:W3CDTF">2022-12-26T20:15:00Z</dcterms:created>
  <dcterms:modified xsi:type="dcterms:W3CDTF">2022-12-26T20:51:00Z</dcterms:modified>
  <cp:contentStatus>Presupuesto “Wedding Web Design”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